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1C949" w14:textId="77777777" w:rsidR="002C79E6" w:rsidRDefault="002C79E6" w:rsidP="002C79E6"/>
    <w:p w14:paraId="0413DB5A" w14:textId="77777777" w:rsidR="002C79E6" w:rsidRDefault="002C79E6" w:rsidP="002C79E6"/>
    <w:p w14:paraId="08D2B97B" w14:textId="77777777" w:rsidR="002C79E6" w:rsidRDefault="002C79E6" w:rsidP="002C79E6"/>
    <w:p w14:paraId="1722567D" w14:textId="77777777" w:rsidR="002C79E6" w:rsidRDefault="002C79E6" w:rsidP="002C79E6"/>
    <w:p w14:paraId="1B5CB2BC" w14:textId="77777777" w:rsidR="002C79E6" w:rsidRDefault="002C79E6" w:rsidP="002C79E6"/>
    <w:p w14:paraId="4E41880C" w14:textId="23941884" w:rsidR="6A36C4BF" w:rsidRPr="00B863FB" w:rsidRDefault="00D36022" w:rsidP="00B863FB">
      <w:pPr>
        <w:pStyle w:val="Title"/>
      </w:pPr>
      <w:r>
        <w:t>Analysis of M/M/1 Queueing System</w:t>
      </w:r>
    </w:p>
    <w:p w14:paraId="430D2593" w14:textId="77777777" w:rsidR="201D26C8" w:rsidRDefault="00000000" w:rsidP="002C79E6">
      <w:pPr>
        <w:pStyle w:val="Subtitle"/>
      </w:pPr>
      <w:sdt>
        <w:sdtPr>
          <w:id w:val="338350896"/>
          <w:placeholder>
            <w:docPart w:val="F92F81692FE84E83B25C66CF37FFDA90"/>
          </w:placeholder>
          <w:temporary/>
          <w:showingPlcHdr/>
          <w15:appearance w15:val="hidden"/>
        </w:sdtPr>
        <w:sdtContent>
          <w:r w:rsidR="002C79E6" w:rsidRPr="014CA2B6">
            <w:t>[Blank line]</w:t>
          </w:r>
        </w:sdtContent>
      </w:sdt>
    </w:p>
    <w:p w14:paraId="6A6763D9" w14:textId="56FD0141" w:rsidR="00A417C1" w:rsidRDefault="00D36022" w:rsidP="002C79E6">
      <w:pPr>
        <w:pStyle w:val="Subtitle"/>
      </w:pPr>
      <w:proofErr w:type="spellStart"/>
      <w:r>
        <w:t>Ahmed.Mohammed</w:t>
      </w:r>
      <w:proofErr w:type="spellEnd"/>
    </w:p>
    <w:p w14:paraId="1B6E67CE" w14:textId="51678BB1" w:rsidR="002C79E6" w:rsidRDefault="00D36022" w:rsidP="002C79E6">
      <w:pPr>
        <w:pStyle w:val="Subtitle"/>
      </w:pPr>
      <w:r>
        <w:t>Cyprus International University</w:t>
      </w:r>
    </w:p>
    <w:p w14:paraId="759119DB" w14:textId="0F281AD4" w:rsidR="002C79E6" w:rsidRDefault="00D36022" w:rsidP="002C79E6">
      <w:pPr>
        <w:pStyle w:val="Subtitle"/>
      </w:pPr>
      <w:r>
        <w:t>CMPE571:System Modelling and Simulation</w:t>
      </w:r>
    </w:p>
    <w:p w14:paraId="13DFD91B" w14:textId="77777777" w:rsidR="00D36022" w:rsidRPr="00D36022" w:rsidRDefault="00D36022" w:rsidP="00D36022">
      <w:pPr>
        <w:pStyle w:val="Subtitle"/>
      </w:pPr>
      <w:r w:rsidRPr="00D36022">
        <w:t>Prof. Dr. DERVİŞ ZİHNİ DENİZ</w:t>
      </w:r>
    </w:p>
    <w:p w14:paraId="5A99E676" w14:textId="33BB096A" w:rsidR="002C79E6" w:rsidRDefault="002C79E6" w:rsidP="002C79E6">
      <w:pPr>
        <w:pStyle w:val="Subtitle"/>
      </w:pPr>
    </w:p>
    <w:p w14:paraId="5D2B191A" w14:textId="08E1EDD9" w:rsidR="201D26C8" w:rsidRDefault="00D36022" w:rsidP="002C79E6">
      <w:pPr>
        <w:pStyle w:val="Subtitle"/>
      </w:pPr>
      <w:r>
        <w:t>03/01/2025</w:t>
      </w:r>
    </w:p>
    <w:p w14:paraId="596EEB4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F453E7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7B1B9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3DF974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3BB43A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1F34B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236ECA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022CDFD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24549A4" w14:textId="7BDE1582" w:rsidR="00A417C1" w:rsidRDefault="00D36022" w:rsidP="00B863FB">
      <w:pPr>
        <w:pStyle w:val="SectionTitle"/>
      </w:pPr>
      <w:r>
        <w:lastRenderedPageBreak/>
        <w:t>Introduction</w:t>
      </w:r>
    </w:p>
    <w:p w14:paraId="4A642709" w14:textId="3D641FDB" w:rsidR="007B4CF6" w:rsidRDefault="00644C04" w:rsidP="007B4CF6">
      <w:r>
        <w:t>This homework a</w:t>
      </w:r>
      <w:r w:rsidR="008A3E33">
        <w:t xml:space="preserve">im to understand </w:t>
      </w:r>
      <w:r w:rsidR="003919D8">
        <w:t xml:space="preserve">the simple queuing system and numerical </w:t>
      </w:r>
      <w:r w:rsidR="008F19EF">
        <w:t xml:space="preserve">solution technique </w:t>
      </w:r>
      <w:proofErr w:type="spellStart"/>
      <w:r w:rsidR="00670F57">
        <w:t>tto</w:t>
      </w:r>
      <w:proofErr w:type="spellEnd"/>
      <w:r w:rsidR="00670F57">
        <w:t xml:space="preserve"> </w:t>
      </w:r>
      <w:proofErr w:type="spellStart"/>
      <w:r w:rsidR="00670F57">
        <w:t>clopse</w:t>
      </w:r>
      <w:proofErr w:type="spellEnd"/>
      <w:r w:rsidR="00670F57">
        <w:t xml:space="preserve"> </w:t>
      </w:r>
      <w:proofErr w:type="spellStart"/>
      <w:r w:rsidR="00670F57">
        <w:t>fotm</w:t>
      </w:r>
      <w:proofErr w:type="spellEnd"/>
      <w:r w:rsidR="00670F57">
        <w:t xml:space="preserve"> </w:t>
      </w:r>
      <w:proofErr w:type="spellStart"/>
      <w:r w:rsidR="00670F57">
        <w:t>quering</w:t>
      </w:r>
      <w:proofErr w:type="spellEnd"/>
      <w:r w:rsidR="00670F57">
        <w:t xml:space="preserve"> </w:t>
      </w:r>
      <w:proofErr w:type="spellStart"/>
      <w:r w:rsidR="00670F57">
        <w:t>equiat</w:t>
      </w:r>
      <w:proofErr w:type="spellEnd"/>
    </w:p>
    <w:p w14:paraId="7CB4EFCA" w14:textId="77777777" w:rsidR="007B4CF6" w:rsidRDefault="007B4CF6" w:rsidP="007B4CF6"/>
    <w:p w14:paraId="353488E5" w14:textId="77777777" w:rsidR="007B4CF6" w:rsidRDefault="007B4CF6" w:rsidP="007B4CF6"/>
    <w:p w14:paraId="02700920" w14:textId="77777777" w:rsidR="007B4CF6" w:rsidRDefault="007B4CF6" w:rsidP="007B4CF6"/>
    <w:p w14:paraId="60944E9C" w14:textId="77777777" w:rsidR="007B4CF6" w:rsidRDefault="007B4CF6" w:rsidP="007B4CF6"/>
    <w:p w14:paraId="5EBB62EE" w14:textId="77777777" w:rsidR="007B4CF6" w:rsidRDefault="007B4CF6" w:rsidP="007B4CF6"/>
    <w:p w14:paraId="068DB8DB" w14:textId="77777777" w:rsidR="007B4CF6" w:rsidRDefault="007B4CF6" w:rsidP="007B4CF6"/>
    <w:p w14:paraId="48A148E4" w14:textId="77777777" w:rsidR="007B4CF6" w:rsidRDefault="007B4CF6" w:rsidP="007B4CF6"/>
    <w:p w14:paraId="48DB53ED" w14:textId="77777777" w:rsidR="007B4CF6" w:rsidRDefault="007B4CF6" w:rsidP="007B4CF6"/>
    <w:p w14:paraId="39F71B3C" w14:textId="77777777" w:rsidR="007B4CF6" w:rsidRDefault="007B4CF6" w:rsidP="007B4CF6"/>
    <w:p w14:paraId="4747C902" w14:textId="77777777" w:rsidR="007B4CF6" w:rsidRDefault="007B4CF6" w:rsidP="007B4CF6"/>
    <w:p w14:paraId="4EF63ADE" w14:textId="77777777" w:rsidR="007B4CF6" w:rsidRDefault="007B4CF6" w:rsidP="007B4CF6"/>
    <w:p w14:paraId="60C7C519" w14:textId="77777777" w:rsidR="007B4CF6" w:rsidRDefault="007B4CF6" w:rsidP="007B4CF6"/>
    <w:p w14:paraId="5ECC6978" w14:textId="77777777" w:rsidR="007B4CF6" w:rsidRDefault="007B4CF6" w:rsidP="007B4CF6"/>
    <w:p w14:paraId="39D53045" w14:textId="77777777" w:rsidR="007B4CF6" w:rsidRDefault="007B4CF6" w:rsidP="007B4CF6"/>
    <w:p w14:paraId="003879D6" w14:textId="77777777" w:rsidR="007B4CF6" w:rsidRDefault="007B4CF6" w:rsidP="007B4CF6"/>
    <w:p w14:paraId="45793A0D" w14:textId="77777777" w:rsidR="007B4CF6" w:rsidRDefault="007B4CF6" w:rsidP="007B4CF6"/>
    <w:p w14:paraId="726BA3CF" w14:textId="77777777" w:rsidR="007B4CF6" w:rsidRDefault="007B4CF6" w:rsidP="007B4CF6"/>
    <w:p w14:paraId="6EA66218" w14:textId="77777777" w:rsidR="007B4CF6" w:rsidRDefault="007B4CF6" w:rsidP="007B4CF6"/>
    <w:p w14:paraId="3AF282FF" w14:textId="77777777" w:rsidR="007B4CF6" w:rsidRDefault="007B4CF6" w:rsidP="007B4CF6"/>
    <w:p w14:paraId="628A9CD3" w14:textId="77777777" w:rsidR="007B4CF6" w:rsidRPr="007B4CF6" w:rsidRDefault="007B4CF6" w:rsidP="007B4CF6"/>
    <w:p w14:paraId="12834E3B" w14:textId="77777777" w:rsidR="00A417C1" w:rsidRDefault="00000000" w:rsidP="014CA2B6">
      <w:pPr>
        <w:pStyle w:val="Heading1"/>
        <w:rPr>
          <w:rFonts w:ascii="Calibri" w:eastAsia="Calibri" w:hAnsi="Calibri" w:cs="Calibri"/>
          <w:szCs w:val="22"/>
        </w:rPr>
      </w:pPr>
      <w:sdt>
        <w:sdtPr>
          <w:id w:val="363325988"/>
          <w:placeholder>
            <w:docPart w:val="246A4799ED4A4628B2D8DE68DC08D449"/>
          </w:placeholder>
          <w:temporary/>
          <w:showingPlcHdr/>
          <w15:appearance w15:val="hidden"/>
        </w:sdtPr>
        <w:sdtContent>
          <w:r w:rsidR="002C79E6" w:rsidRPr="002C79E6">
            <w:t>Heading One</w:t>
          </w:r>
        </w:sdtContent>
      </w:sdt>
    </w:p>
    <w:p w14:paraId="525CDAEA" w14:textId="77777777" w:rsidR="00A417C1" w:rsidRPr="00B863FB" w:rsidRDefault="00000000" w:rsidP="00B863FB">
      <w:sdt>
        <w:sdtPr>
          <w:id w:val="1790310124"/>
          <w:placeholder>
            <w:docPart w:val="4EB3FDF56CE44A4A97DCF493E282BD79"/>
          </w:placeholder>
          <w:temporary/>
          <w:showingPlcHdr/>
          <w15:appearance w15:val="hidden"/>
        </w:sdtPr>
        <w:sdtContent>
          <w:r w:rsidR="002C79E6" w:rsidRPr="00B863FB">
            <w:t>Heading levels 1-3 get their own paragraph, as shown. Headings 4 and 5 are run-in headings used at the beginning of the paragraph. Include a period at the end of a run-in heading. Double-space all text, including headings. Use descriptive headings to help readers identify sections of your paper.</w:t>
          </w:r>
        </w:sdtContent>
      </w:sdt>
    </w:p>
    <w:p w14:paraId="4F4726A9" w14:textId="77777777" w:rsidR="00A417C1" w:rsidRPr="00B863FB" w:rsidRDefault="00000000" w:rsidP="00B863FB">
      <w:pPr>
        <w:pStyle w:val="Heading2"/>
        <w:rPr>
          <w:rStyle w:val="FootnoteReference"/>
          <w:vertAlign w:val="baseline"/>
        </w:rPr>
      </w:pPr>
      <w:sdt>
        <w:sdtPr>
          <w:rPr>
            <w:vertAlign w:val="superscript"/>
          </w:rPr>
          <w:id w:val="1598749848"/>
          <w:placeholder>
            <w:docPart w:val="84F14264E9E34BF1ABFF4584A8F68E9C"/>
          </w:placeholder>
          <w:temporary/>
          <w:showingPlcHdr/>
          <w15:appearance w15:val="hidden"/>
        </w:sdtPr>
        <w:sdtEndPr>
          <w:rPr>
            <w:vertAlign w:val="baseline"/>
          </w:rPr>
        </w:sdtEndPr>
        <w:sdtContent>
          <w:r w:rsidR="002C79E6" w:rsidRPr="00D36022">
            <w:t>Heading Two</w:t>
          </w:r>
        </w:sdtContent>
      </w:sdt>
    </w:p>
    <w:p w14:paraId="77A3118F" w14:textId="77777777" w:rsidR="00A417C1" w:rsidRDefault="00000000" w:rsidP="00B863FB">
      <w:pPr>
        <w:rPr>
          <w:rFonts w:ascii="Calibri" w:eastAsia="Calibri" w:hAnsi="Calibri" w:cs="Calibri"/>
          <w:szCs w:val="22"/>
        </w:rPr>
      </w:pPr>
      <w:sdt>
        <w:sdtPr>
          <w:id w:val="938408295"/>
          <w:placeholder>
            <w:docPart w:val="A4F444F9FFD84E29B77721B777A8D10A"/>
          </w:placeholder>
          <w:temporary/>
          <w:showingPlcHdr/>
          <w15:appearance w15:val="hidden"/>
        </w:sdtPr>
        <w:sdtContent>
          <w:r w:rsidR="002C79E6" w:rsidRPr="002C79E6">
            <w:t>If needed, you can include consecutive paragraphs with their own headings, where appropriate. For APA Style formatting, type your own references. To correctly format a reference page according to APA Style guidelines, see page four.</w:t>
          </w:r>
        </w:sdtContent>
      </w:sdt>
      <w:r w:rsidR="212F006F" w:rsidRPr="212F006F">
        <w:rPr>
          <w:rFonts w:ascii="Calibri" w:eastAsia="Calibri" w:hAnsi="Calibri" w:cs="Calibri"/>
          <w:szCs w:val="22"/>
        </w:rPr>
        <w:t xml:space="preserve"> </w:t>
      </w:r>
    </w:p>
    <w:p w14:paraId="45E597EE" w14:textId="77777777" w:rsidR="00A417C1" w:rsidRPr="00C00F8F" w:rsidRDefault="00000000" w:rsidP="00C00F8F">
      <w:pPr>
        <w:pStyle w:val="Heading3"/>
      </w:pPr>
      <w:sdt>
        <w:sdtPr>
          <w:id w:val="351923752"/>
          <w:placeholder>
            <w:docPart w:val="3C1CA281814E4A5293C3C181CD2741A7"/>
          </w:placeholder>
          <w:temporary/>
          <w:showingPlcHdr/>
          <w15:appearance w15:val="hidden"/>
        </w:sdtPr>
        <w:sdtContent>
          <w:r w:rsidR="00664C1A" w:rsidRPr="00C00F8F">
            <w:t>Heading Three</w:t>
          </w:r>
        </w:sdtContent>
      </w:sdt>
    </w:p>
    <w:p w14:paraId="14025E67" w14:textId="77777777" w:rsidR="6A36C4BF" w:rsidRDefault="00000000" w:rsidP="00664C1A">
      <w:sdt>
        <w:sdtPr>
          <w:id w:val="1832025720"/>
          <w:placeholder>
            <w:docPart w:val="E049970061CF40CD9BE90AB1E2CA9799"/>
          </w:placeholder>
          <w:temporary/>
          <w:showingPlcHdr/>
          <w15:appearance w15:val="hidden"/>
        </w:sdtPr>
        <w:sdtContent>
          <w:r w:rsidR="00664C1A" w:rsidRPr="4A446072">
            <w:t>When citing any quote or text that consists of three or more lines, APA guidelines call for block-quote format:</w:t>
          </w:r>
        </w:sdtContent>
      </w:sdt>
    </w:p>
    <w:p w14:paraId="39EC6032" w14:textId="77777777" w:rsidR="6A36C4BF" w:rsidRDefault="00000000" w:rsidP="00664C1A">
      <w:pPr>
        <w:pStyle w:val="Quote"/>
      </w:pPr>
      <w:sdt>
        <w:sdtPr>
          <w:id w:val="-598873359"/>
          <w:placeholder>
            <w:docPart w:val="5AE0ACD1DBC74ABE92E4911A4757C6F3"/>
          </w:placeholder>
          <w:temporary/>
          <w:showingPlcHdr/>
          <w15:appearance w15:val="hidden"/>
        </w:sdtPr>
        <w:sdtContent>
          <w:r w:rsidR="00664C1A" w:rsidRPr="52694629">
            <w:t>Create a new paragraph to begin the block-quote. Double-space each line of text, as you have done with headings, section labels, and paragraphs of paraphrased text. To correctly format a block-quote, indent each line of the text to one-half inch. Remember to always cite your source.</w:t>
          </w:r>
        </w:sdtContent>
      </w:sdt>
    </w:p>
    <w:p w14:paraId="3C3342A5" w14:textId="77777777" w:rsidR="52694629" w:rsidRDefault="00000000" w:rsidP="00B863FB">
      <w:pPr>
        <w:pStyle w:val="NoSpacing"/>
      </w:pPr>
      <w:sdt>
        <w:sdtPr>
          <w:id w:val="309981270"/>
          <w:placeholder>
            <w:docPart w:val="60051DDE35EA4531A6BC9A8D3FA6F1AB"/>
          </w:placeholder>
          <w:temporary/>
          <w:showingPlcHdr/>
          <w15:appearance w15:val="hidden"/>
        </w:sdtPr>
        <w:sdtContent>
          <w:r w:rsidR="00664C1A" w:rsidRPr="4A446072">
            <w:t>Last Name (Year) citations can be used when writing a paper in narrative form. Parenthetical citations are also appropriate (Last Name, Year).</w:t>
          </w:r>
        </w:sdtContent>
      </w:sdt>
    </w:p>
    <w:p w14:paraId="15907DAC" w14:textId="77777777" w:rsidR="00A417C1" w:rsidRPr="00B863FB" w:rsidRDefault="00000000" w:rsidP="014CA2B6">
      <w:sdt>
        <w:sdtPr>
          <w:rPr>
            <w:rStyle w:val="Heading4Char"/>
          </w:rPr>
          <w:id w:val="939106915"/>
          <w:placeholder>
            <w:docPart w:val="6CF8AC81B6D94B02BC35CC8CF832BD60"/>
          </w:placeholder>
          <w:temporary/>
          <w:showingPlcHdr/>
          <w15:appearance w15:val="hidden"/>
        </w:sdtPr>
        <w:sdtContent>
          <w:r w:rsidR="00664C1A" w:rsidRPr="00B863FB">
            <w:rPr>
              <w:rStyle w:val="Heading4Char"/>
            </w:rPr>
            <w:t>Heading Four:</w:t>
          </w:r>
        </w:sdtContent>
      </w:sdt>
      <w:r w:rsidR="212F006F" w:rsidRPr="00B863FB">
        <w:rPr>
          <w:rStyle w:val="Heading4Char"/>
        </w:rPr>
        <w:t xml:space="preserve"> </w:t>
      </w:r>
      <w:sdt>
        <w:sdtPr>
          <w:id w:val="-2009121876"/>
          <w:placeholder>
            <w:docPart w:val="CF023A0C62DB4146931A3BC87A6ADB7C"/>
          </w:placeholder>
          <w:temporary/>
          <w:showingPlcHdr/>
          <w15:appearance w15:val="hidden"/>
        </w:sdtPr>
        <w:sdtContent>
          <w:r w:rsidR="00664C1A" w:rsidRPr="00B863FB">
            <w:t>When using headings, don’t skip levels. If you need a heading 3, 4, or 5 with no text following it before the next heading, just add a period at the end of the heading and start a new paragraph for the subheading and its text.</w:t>
          </w:r>
        </w:sdtContent>
      </w:sdt>
      <w:r w:rsidR="212F006F" w:rsidRPr="00B863FB">
        <w:t xml:space="preserve"> </w:t>
      </w:r>
    </w:p>
    <w:p w14:paraId="6331FF22" w14:textId="77777777" w:rsidR="00A417C1" w:rsidRPr="00B863FB" w:rsidRDefault="00000000" w:rsidP="6A36C4BF">
      <w:sdt>
        <w:sdtPr>
          <w:rPr>
            <w:rStyle w:val="Heading5Char"/>
          </w:rPr>
          <w:id w:val="-1542819859"/>
          <w:placeholder>
            <w:docPart w:val="B7AF858011F94FD79E7C79C88A5568C6"/>
          </w:placeholder>
          <w:temporary/>
          <w:showingPlcHdr/>
          <w15:appearance w15:val="hidden"/>
        </w:sdtPr>
        <w:sdtContent>
          <w:r w:rsidR="00664C1A" w:rsidRPr="00B863FB">
            <w:rPr>
              <w:rStyle w:val="Heading5Char"/>
            </w:rPr>
            <w:t>Heading Five.</w:t>
          </w:r>
        </w:sdtContent>
      </w:sdt>
      <w:r w:rsidR="00664C1A" w:rsidRPr="00B863FB">
        <w:t xml:space="preserve"> </w:t>
      </w:r>
      <w:sdt>
        <w:sdtPr>
          <w:id w:val="-471441839"/>
          <w:placeholder>
            <w:docPart w:val="6DB99D8670584D26AE314DDBFFC37E6C"/>
          </w:placeholder>
          <w:temporary/>
          <w:showingPlcHdr/>
          <w15:appearance w15:val="hidden"/>
        </w:sdtPr>
        <w:sdtContent>
          <w:r w:rsidR="00664C1A" w:rsidRPr="00B863FB">
            <w:t>Like all sections of your paper, references start on their own page, like the page that follows this one. All in-text citations should be included your references.</w:t>
          </w:r>
        </w:sdtContent>
      </w:sdt>
      <w:r w:rsidR="212F006F" w:rsidRPr="00B863FB">
        <w:t xml:space="preserve"> </w:t>
      </w:r>
    </w:p>
    <w:p w14:paraId="1015986A" w14:textId="77777777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299E8F6195E04EC1AAE5645B39233FAE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2784E4EA" w14:textId="77777777" w:rsidR="00A417C1" w:rsidRDefault="00000000" w:rsidP="00664C1A">
      <w:pPr>
        <w:pStyle w:val="Bibliography"/>
        <w:rPr>
          <w:noProof/>
        </w:rPr>
      </w:pPr>
      <w:sdt>
        <w:sdtPr>
          <w:rPr>
            <w:noProof/>
          </w:rPr>
          <w:id w:val="163135195"/>
          <w:placeholder>
            <w:docPart w:val="A316BB9F448F4486A453936E7B35A724"/>
          </w:placeholder>
          <w:temporary/>
          <w:showingPlcHdr/>
          <w15:appearance w15:val="hidden"/>
        </w:sdtPr>
        <w:sdtContent>
          <w:r w:rsidR="00664C1A" w:rsidRPr="4A446072">
            <w:rPr>
              <w:noProof/>
            </w:rPr>
            <w:t xml:space="preserve">Last Name, A. B. (Year). Article Title. </w:t>
          </w:r>
          <w:r w:rsidR="00664C1A" w:rsidRPr="4A446072">
            <w:rPr>
              <w:i/>
              <w:iCs/>
              <w:noProof/>
            </w:rPr>
            <w:t>Journal Title</w:t>
          </w:r>
          <w:r w:rsidR="00664C1A" w:rsidRPr="4A446072">
            <w:rPr>
              <w:noProof/>
            </w:rPr>
            <w:t xml:space="preserve">, Pages #-#. </w:t>
          </w:r>
          <w:r w:rsidR="00664C1A" w:rsidRPr="4A446072">
            <w:rPr>
              <w:noProof/>
              <w:color w:val="0070C0"/>
              <w:u w:val="single"/>
            </w:rPr>
            <w:t>URL</w:t>
          </w:r>
          <w:r w:rsidR="00664C1A" w:rsidRPr="4A446072">
            <w:rPr>
              <w:noProof/>
            </w:rPr>
            <w:t>.</w:t>
          </w:r>
        </w:sdtContent>
      </w:sdt>
    </w:p>
    <w:p w14:paraId="304EA6A5" w14:textId="77777777" w:rsidR="00D620FD" w:rsidRPr="00D620FD" w:rsidRDefault="00000000" w:rsidP="00D620FD">
      <w:pPr>
        <w:pStyle w:val="Bibliography"/>
      </w:pPr>
      <w:sdt>
        <w:sdtPr>
          <w:rPr>
            <w:noProof/>
          </w:rPr>
          <w:id w:val="-1954009009"/>
          <w:placeholder>
            <w:docPart w:val="BF07F24CC57F486783DA0FA3CBB27DE0"/>
          </w:placeholder>
          <w:temporary/>
          <w:showingPlcHdr/>
          <w15:appearance w15:val="hidden"/>
        </w:sdtPr>
        <w:sdtContent>
          <w:r w:rsidR="00D620FD" w:rsidRPr="4A446072">
            <w:rPr>
              <w:noProof/>
            </w:rPr>
            <w:t xml:space="preserve">Last Name, C. D. (Year). </w:t>
          </w:r>
          <w:r w:rsidR="00D620FD" w:rsidRPr="4A446072">
            <w:rPr>
              <w:i/>
              <w:iCs/>
              <w:noProof/>
            </w:rPr>
            <w:t>Book Title (Edition).</w:t>
          </w:r>
          <w:r w:rsidR="00D620FD" w:rsidRPr="4A446072">
            <w:rPr>
              <w:noProof/>
            </w:rPr>
            <w:t xml:space="preserve"> Publisher Name. </w:t>
          </w:r>
          <w:r w:rsidR="00D620FD" w:rsidRPr="4A446072">
            <w:rPr>
              <w:noProof/>
              <w:color w:val="0070C0"/>
              <w:u w:val="single"/>
            </w:rPr>
            <w:t>URL</w:t>
          </w:r>
          <w:r w:rsidR="00D620FD" w:rsidRPr="4A446072">
            <w:rPr>
              <w:noProof/>
            </w:rPr>
            <w:t>.</w:t>
          </w:r>
        </w:sdtContent>
      </w:sdt>
      <w:r w:rsidR="00D620FD">
        <w:rPr>
          <w:noProof/>
        </w:rPr>
        <w:t xml:space="preserve"> </w:t>
      </w:r>
    </w:p>
    <w:p w14:paraId="545BE646" w14:textId="7777777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904610540"/>
          <w:placeholder>
            <w:docPart w:val="3234B36328944B0EA549ABC2D03D9853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649DFF91" w14:textId="7777777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1617207944"/>
          <w:placeholder>
            <w:docPart w:val="34C0310538A147F2B5C2E9130ECB188F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1C624C59" w14:textId="77777777" w:rsidR="00D620FD" w:rsidRP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899487303"/>
          <w:placeholder>
            <w:docPart w:val="08046BF044AD4EB9A0B5042387A37CA0"/>
          </w:placeholder>
          <w:temporary/>
          <w:showingPlcHdr/>
          <w15:appearance w15:val="hidden"/>
        </w:sdtPr>
        <w:sdtContent>
          <w:r w:rsidR="00D620FD" w:rsidRPr="5A1CFD60">
            <w:rPr>
              <w:noProof/>
            </w:rPr>
            <w:t xml:space="preserve">Organization Name. (Year, Month Day). </w:t>
          </w:r>
          <w:r w:rsidR="00D620FD" w:rsidRPr="5A1CFD60">
            <w:rPr>
              <w:i/>
              <w:iCs/>
              <w:noProof/>
            </w:rPr>
            <w:t>Webpage Title</w:t>
          </w:r>
          <w:r w:rsidR="00D620FD" w:rsidRPr="5A1CFD60">
            <w:rPr>
              <w:noProof/>
            </w:rPr>
            <w:t xml:space="preserve">. </w:t>
          </w:r>
          <w:r w:rsidR="00D620FD" w:rsidRPr="5A1CFD60">
            <w:rPr>
              <w:noProof/>
              <w:color w:val="0070C0"/>
              <w:u w:val="single"/>
            </w:rPr>
            <w:t>URL</w:t>
          </w:r>
          <w:r w:rsidR="00D620FD" w:rsidRPr="5A1CFD60">
            <w:rPr>
              <w:noProof/>
            </w:rPr>
            <w:t>.</w:t>
          </w:r>
        </w:sdtContent>
      </w:sdt>
    </w:p>
    <w:p w14:paraId="0217B0AD" w14:textId="77777777" w:rsidR="00A417C1" w:rsidRDefault="00A417C1" w:rsidP="00B863FB">
      <w:pPr>
        <w:rPr>
          <w:noProof/>
        </w:rPr>
      </w:pPr>
    </w:p>
    <w:p w14:paraId="61E1951E" w14:textId="77777777" w:rsidR="68E35553" w:rsidRDefault="68E35553" w:rsidP="00B863FB">
      <w:pPr>
        <w:rPr>
          <w:noProof/>
        </w:rPr>
      </w:pPr>
    </w:p>
    <w:p w14:paraId="2622898D" w14:textId="77777777" w:rsidR="67AE9998" w:rsidRDefault="67AE9998" w:rsidP="00B863FB">
      <w:pPr>
        <w:rPr>
          <w:noProof/>
        </w:rPr>
      </w:pPr>
    </w:p>
    <w:p w14:paraId="1603B50D" w14:textId="77777777" w:rsidR="67AE9998" w:rsidRDefault="67AE9998" w:rsidP="00B863FB">
      <w:pPr>
        <w:rPr>
          <w:noProof/>
        </w:rPr>
      </w:pPr>
    </w:p>
    <w:p w14:paraId="27456A7F" w14:textId="77777777" w:rsidR="4A446072" w:rsidRDefault="4A446072" w:rsidP="00B863FB">
      <w:pPr>
        <w:rPr>
          <w:noProof/>
          <w:color w:val="000000" w:themeColor="text2"/>
        </w:rPr>
      </w:pPr>
    </w:p>
    <w:p w14:paraId="2D135B83" w14:textId="77777777" w:rsidR="4A446072" w:rsidRDefault="4A446072" w:rsidP="00B863FB">
      <w:pPr>
        <w:rPr>
          <w:noProof/>
          <w:color w:val="000000" w:themeColor="text2"/>
        </w:rPr>
      </w:pPr>
    </w:p>
    <w:p w14:paraId="5AAA6E1B" w14:textId="77777777" w:rsidR="4A446072" w:rsidRDefault="4A446072" w:rsidP="00B863FB">
      <w:pPr>
        <w:rPr>
          <w:noProof/>
          <w:color w:val="000000" w:themeColor="text2"/>
        </w:rPr>
      </w:pPr>
    </w:p>
    <w:p w14:paraId="574EE084" w14:textId="77777777" w:rsidR="4A446072" w:rsidRDefault="4A446072" w:rsidP="00B863FB">
      <w:pPr>
        <w:rPr>
          <w:noProof/>
          <w:color w:val="000000" w:themeColor="text2"/>
        </w:rPr>
      </w:pPr>
    </w:p>
    <w:p w14:paraId="08081893" w14:textId="77777777" w:rsidR="4A446072" w:rsidRDefault="4A446072" w:rsidP="00B863FB">
      <w:pPr>
        <w:rPr>
          <w:noProof/>
          <w:color w:val="000000" w:themeColor="text2"/>
        </w:rPr>
      </w:pPr>
    </w:p>
    <w:p w14:paraId="39A3731B" w14:textId="77777777" w:rsidR="4A446072" w:rsidRDefault="4A446072" w:rsidP="00B863FB">
      <w:pPr>
        <w:rPr>
          <w:noProof/>
          <w:color w:val="000000" w:themeColor="text2"/>
        </w:rPr>
      </w:pPr>
    </w:p>
    <w:p w14:paraId="4E839306" w14:textId="77777777" w:rsidR="4A446072" w:rsidRDefault="4A446072" w:rsidP="00B863FB">
      <w:pPr>
        <w:rPr>
          <w:noProof/>
          <w:color w:val="000000" w:themeColor="text2"/>
        </w:rPr>
      </w:pPr>
    </w:p>
    <w:p w14:paraId="28AC1A35" w14:textId="77777777" w:rsidR="4A446072" w:rsidRDefault="4A446072" w:rsidP="00B863FB">
      <w:pPr>
        <w:rPr>
          <w:noProof/>
          <w:color w:val="000000" w:themeColor="text2"/>
        </w:rPr>
      </w:pPr>
    </w:p>
    <w:p w14:paraId="6D76329A" w14:textId="77777777" w:rsidR="4A446072" w:rsidRDefault="4A446072" w:rsidP="00B863FB">
      <w:pPr>
        <w:rPr>
          <w:noProof/>
          <w:color w:val="000000" w:themeColor="text2"/>
        </w:rPr>
      </w:pPr>
    </w:p>
    <w:p w14:paraId="6A80257E" w14:textId="77777777" w:rsidR="4A446072" w:rsidRDefault="4A446072" w:rsidP="00B863FB">
      <w:pPr>
        <w:rPr>
          <w:noProof/>
          <w:color w:val="000000" w:themeColor="text2"/>
        </w:rPr>
      </w:pPr>
    </w:p>
    <w:p w14:paraId="512B542D" w14:textId="77777777" w:rsidR="4A446072" w:rsidRDefault="4A446072" w:rsidP="00B863FB">
      <w:pPr>
        <w:rPr>
          <w:noProof/>
          <w:color w:val="000000" w:themeColor="text2"/>
        </w:rPr>
      </w:pPr>
    </w:p>
    <w:p w14:paraId="0649106D" w14:textId="77777777" w:rsidR="4A446072" w:rsidRDefault="4A446072" w:rsidP="00B863FB">
      <w:pPr>
        <w:rPr>
          <w:noProof/>
          <w:color w:val="000000" w:themeColor="text2"/>
        </w:rPr>
      </w:pPr>
    </w:p>
    <w:p w14:paraId="3C07E36A" w14:textId="77777777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EF5288D5BF93461BAB3A49BA572AB519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0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F5618" w14:textId="77777777" w:rsidR="00FA169A" w:rsidRDefault="00FA169A">
      <w:pPr>
        <w:spacing w:line="240" w:lineRule="auto"/>
      </w:pPr>
      <w:r>
        <w:separator/>
      </w:r>
    </w:p>
    <w:p w14:paraId="6166AFCF" w14:textId="77777777" w:rsidR="00FA169A" w:rsidRDefault="00FA169A"/>
  </w:endnote>
  <w:endnote w:type="continuationSeparator" w:id="0">
    <w:p w14:paraId="56BF9D3E" w14:textId="77777777" w:rsidR="00FA169A" w:rsidRDefault="00FA169A">
      <w:pPr>
        <w:spacing w:line="240" w:lineRule="auto"/>
      </w:pPr>
      <w:r>
        <w:continuationSeparator/>
      </w:r>
    </w:p>
    <w:p w14:paraId="1000445E" w14:textId="77777777" w:rsidR="00FA169A" w:rsidRDefault="00FA1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0E6ED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B5BA5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3F5B5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C1CCB" w14:textId="77777777" w:rsidR="00FA169A" w:rsidRDefault="00FA169A">
      <w:pPr>
        <w:spacing w:line="240" w:lineRule="auto"/>
      </w:pPr>
      <w:r>
        <w:separator/>
      </w:r>
    </w:p>
    <w:p w14:paraId="27097482" w14:textId="77777777" w:rsidR="00FA169A" w:rsidRDefault="00FA169A"/>
  </w:footnote>
  <w:footnote w:type="continuationSeparator" w:id="0">
    <w:p w14:paraId="6EBE9B61" w14:textId="77777777" w:rsidR="00FA169A" w:rsidRDefault="00FA169A">
      <w:pPr>
        <w:spacing w:line="240" w:lineRule="auto"/>
      </w:pPr>
      <w:r>
        <w:continuationSeparator/>
      </w:r>
    </w:p>
    <w:p w14:paraId="215BDB71" w14:textId="77777777" w:rsidR="00FA169A" w:rsidRDefault="00FA16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1B22D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3A710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F4822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22"/>
    <w:rsid w:val="00023AFE"/>
    <w:rsid w:val="000A3D9B"/>
    <w:rsid w:val="000D4642"/>
    <w:rsid w:val="000D539D"/>
    <w:rsid w:val="000E1D51"/>
    <w:rsid w:val="00116273"/>
    <w:rsid w:val="00243F7B"/>
    <w:rsid w:val="002C79E6"/>
    <w:rsid w:val="002F3AE9"/>
    <w:rsid w:val="003804CC"/>
    <w:rsid w:val="003919D8"/>
    <w:rsid w:val="005C199E"/>
    <w:rsid w:val="00644C04"/>
    <w:rsid w:val="00664C1A"/>
    <w:rsid w:val="00670F57"/>
    <w:rsid w:val="007B4CF6"/>
    <w:rsid w:val="007B603C"/>
    <w:rsid w:val="007C501E"/>
    <w:rsid w:val="008029BF"/>
    <w:rsid w:val="0087407D"/>
    <w:rsid w:val="008A3E33"/>
    <w:rsid w:val="008B161F"/>
    <w:rsid w:val="008D4983"/>
    <w:rsid w:val="008F19EF"/>
    <w:rsid w:val="009226FA"/>
    <w:rsid w:val="00A417C1"/>
    <w:rsid w:val="00B863FB"/>
    <w:rsid w:val="00B86440"/>
    <w:rsid w:val="00BB2D6F"/>
    <w:rsid w:val="00C00F8F"/>
    <w:rsid w:val="00C03068"/>
    <w:rsid w:val="00D36022"/>
    <w:rsid w:val="00D620FD"/>
    <w:rsid w:val="00D91044"/>
    <w:rsid w:val="00E67454"/>
    <w:rsid w:val="00EF55C5"/>
    <w:rsid w:val="00F6242A"/>
    <w:rsid w:val="00FA169A"/>
    <w:rsid w:val="00FA6941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1BEA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apastyle.apa.org/style-grammar-guidelin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2F81692FE84E83B25C66CF37FFD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8F1F3-2276-45EC-9DB6-BC5867F1221C}"/>
      </w:docPartPr>
      <w:docPartBody>
        <w:p w:rsidR="00540187" w:rsidRDefault="00540187">
          <w:pPr>
            <w:pStyle w:val="F92F81692FE84E83B25C66CF37FFDA90"/>
          </w:pPr>
          <w:r w:rsidRPr="014CA2B6">
            <w:t>[Blank line]</w:t>
          </w:r>
        </w:p>
        <w:bookmarkStart w:id="0" w:name="_Int_pGJ5iSU8"/>
        <w:bookmarkEnd w:id="0"/>
      </w:docPartBody>
    </w:docPart>
    <w:docPart>
      <w:docPartPr>
        <w:name w:val="246A4799ED4A4628B2D8DE68DC08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8D199-6F1A-40AA-BD77-C28896151E4C}"/>
      </w:docPartPr>
      <w:docPartBody>
        <w:p w:rsidR="00540187" w:rsidRDefault="00540187">
          <w:pPr>
            <w:pStyle w:val="246A4799ED4A4628B2D8DE68DC08D449"/>
          </w:pPr>
          <w:r w:rsidRPr="002C79E6">
            <w:t>Heading One</w:t>
          </w:r>
        </w:p>
      </w:docPartBody>
    </w:docPart>
    <w:docPart>
      <w:docPartPr>
        <w:name w:val="4EB3FDF56CE44A4A97DCF493E282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F6F06-1D1C-4717-9176-2987BED0EF5F}"/>
      </w:docPartPr>
      <w:docPartBody>
        <w:p w:rsidR="00540187" w:rsidRDefault="00540187">
          <w:pPr>
            <w:pStyle w:val="4EB3FDF56CE44A4A97DCF493E282BD79"/>
          </w:pPr>
          <w:r w:rsidRPr="00B863FB">
            <w:t>Heading levels 1-3 get their own paragraph, as shown. Headings 4 and 5 are run-in headings used at the beginning of the paragraph. Include a period at the end of a run-in heading. Double-space all text, including headings. Use descriptive headings to help readers identify sections of your paper.</w:t>
          </w:r>
        </w:p>
      </w:docPartBody>
    </w:docPart>
    <w:docPart>
      <w:docPartPr>
        <w:name w:val="84F14264E9E34BF1ABFF4584A8F6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2BE86-3418-4349-9C14-66746729AAA6}"/>
      </w:docPartPr>
      <w:docPartBody>
        <w:p w:rsidR="00540187" w:rsidRDefault="00540187">
          <w:pPr>
            <w:pStyle w:val="84F14264E9E34BF1ABFF4584A8F68E9C"/>
          </w:pPr>
          <w:r w:rsidRPr="00B863FB">
            <w:t>Heading Two</w:t>
          </w:r>
        </w:p>
      </w:docPartBody>
    </w:docPart>
    <w:docPart>
      <w:docPartPr>
        <w:name w:val="A4F444F9FFD84E29B77721B777A8D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EC8FE-94C0-4AE1-9393-225407D4F79B}"/>
      </w:docPartPr>
      <w:docPartBody>
        <w:p w:rsidR="00540187" w:rsidRDefault="00540187">
          <w:pPr>
            <w:pStyle w:val="A4F444F9FFD84E29B77721B777A8D10A"/>
          </w:pPr>
          <w:r w:rsidRPr="002C79E6">
            <w:t>If needed, you can include consecutive paragraphs with their own headings, where appropriate. For APA Style formatting, type your own references. To correctly format a reference page according to APA Style guidelines, see page four.</w:t>
          </w:r>
        </w:p>
      </w:docPartBody>
    </w:docPart>
    <w:docPart>
      <w:docPartPr>
        <w:name w:val="3C1CA281814E4A5293C3C181CD27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FF94E-4284-4ABB-85F0-4917B5C8A254}"/>
      </w:docPartPr>
      <w:docPartBody>
        <w:p w:rsidR="00540187" w:rsidRDefault="00540187">
          <w:pPr>
            <w:pStyle w:val="3C1CA281814E4A5293C3C181CD2741A7"/>
          </w:pPr>
          <w:r w:rsidRPr="00C00F8F">
            <w:t>Heading Three</w:t>
          </w:r>
        </w:p>
      </w:docPartBody>
    </w:docPart>
    <w:docPart>
      <w:docPartPr>
        <w:name w:val="E049970061CF40CD9BE90AB1E2CA9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994B1-DAB3-4FD6-BCEE-A86222827C59}"/>
      </w:docPartPr>
      <w:docPartBody>
        <w:p w:rsidR="00540187" w:rsidRDefault="00540187">
          <w:pPr>
            <w:pStyle w:val="E049970061CF40CD9BE90AB1E2CA9799"/>
          </w:pPr>
          <w:r w:rsidRPr="4A446072">
            <w:t>When citing any quote or text that consists of three or more lines, APA guidelines call for block-quote format:</w:t>
          </w:r>
        </w:p>
      </w:docPartBody>
    </w:docPart>
    <w:docPart>
      <w:docPartPr>
        <w:name w:val="5AE0ACD1DBC74ABE92E4911A4757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848D8-7600-41D8-821C-AB42FB0930FC}"/>
      </w:docPartPr>
      <w:docPartBody>
        <w:p w:rsidR="00540187" w:rsidRDefault="00540187">
          <w:pPr>
            <w:pStyle w:val="5AE0ACD1DBC74ABE92E4911A4757C6F3"/>
          </w:pPr>
          <w:r w:rsidRPr="52694629">
            <w:t>Create a new paragraph to begin the block-quote. Double-space each line of text, as you have done with headings, section labels, and paragraphs of paraphrased text. To correctly format a block-quote, indent each line of the text to one-half inch. Remember to always cite your source.</w:t>
          </w:r>
        </w:p>
      </w:docPartBody>
    </w:docPart>
    <w:docPart>
      <w:docPartPr>
        <w:name w:val="60051DDE35EA4531A6BC9A8D3FA6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0AF9-C5F5-442A-9788-BDE2EB3650B4}"/>
      </w:docPartPr>
      <w:docPartBody>
        <w:p w:rsidR="00540187" w:rsidRDefault="00540187">
          <w:pPr>
            <w:pStyle w:val="60051DDE35EA4531A6BC9A8D3FA6F1AB"/>
          </w:pPr>
          <w:r w:rsidRPr="4A446072">
            <w:t>Last Name (Year) citations can be used when writing a paper in narrative form. Parenthetical citations are also appropriate (Last Name, Year).</w:t>
          </w:r>
        </w:p>
      </w:docPartBody>
    </w:docPart>
    <w:docPart>
      <w:docPartPr>
        <w:name w:val="6CF8AC81B6D94B02BC35CC8CF832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FA2FB-CC4B-4DC1-9CCB-524C720094B1}"/>
      </w:docPartPr>
      <w:docPartBody>
        <w:p w:rsidR="00540187" w:rsidRDefault="00540187">
          <w:pPr>
            <w:pStyle w:val="6CF8AC81B6D94B02BC35CC8CF832BD60"/>
          </w:pPr>
          <w:r w:rsidRPr="00B863FB">
            <w:rPr>
              <w:rStyle w:val="Heading4Char"/>
            </w:rPr>
            <w:t>Heading Four:</w:t>
          </w:r>
        </w:p>
      </w:docPartBody>
    </w:docPart>
    <w:docPart>
      <w:docPartPr>
        <w:name w:val="CF023A0C62DB4146931A3BC87A6AD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A97A8-07E2-4D67-89C1-F8F55E6D7E0D}"/>
      </w:docPartPr>
      <w:docPartBody>
        <w:p w:rsidR="00540187" w:rsidRDefault="00540187">
          <w:pPr>
            <w:pStyle w:val="CF023A0C62DB4146931A3BC87A6ADB7C"/>
          </w:pPr>
          <w:r w:rsidRPr="00B863FB">
            <w:t>When using headings, don’t skip levels. If you need a heading 3, 4, or 5 with no text following it before the next heading, just add a period at the end of the heading and start a new paragraph for the subheading and its text.</w:t>
          </w:r>
        </w:p>
      </w:docPartBody>
    </w:docPart>
    <w:docPart>
      <w:docPartPr>
        <w:name w:val="B7AF858011F94FD79E7C79C88A556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9F7EA-CE88-475E-9142-9F43ABBCE7DF}"/>
      </w:docPartPr>
      <w:docPartBody>
        <w:p w:rsidR="00540187" w:rsidRDefault="00540187">
          <w:pPr>
            <w:pStyle w:val="B7AF858011F94FD79E7C79C88A5568C6"/>
          </w:pPr>
          <w:r w:rsidRPr="00B863FB">
            <w:rPr>
              <w:rStyle w:val="Heading5Char"/>
            </w:rPr>
            <w:t>Heading Five.</w:t>
          </w:r>
        </w:p>
      </w:docPartBody>
    </w:docPart>
    <w:docPart>
      <w:docPartPr>
        <w:name w:val="6DB99D8670584D26AE314DDBFFC37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402F-B7FF-4886-B3E2-2D9F6A1DF977}"/>
      </w:docPartPr>
      <w:docPartBody>
        <w:p w:rsidR="00540187" w:rsidRDefault="00540187">
          <w:pPr>
            <w:pStyle w:val="6DB99D8670584D26AE314DDBFFC37E6C"/>
          </w:pPr>
          <w:r w:rsidRPr="00B863FB">
            <w:t>Like all sections of your paper, references start on their own page, like the page that follows this one. All in-text citations should be included your references.</w:t>
          </w:r>
        </w:p>
      </w:docPartBody>
    </w:docPart>
    <w:docPart>
      <w:docPartPr>
        <w:name w:val="299E8F6195E04EC1AAE5645B39233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77B2E-F833-423F-A0B1-B5B2FAB18065}"/>
      </w:docPartPr>
      <w:docPartBody>
        <w:p w:rsidR="00540187" w:rsidRDefault="00540187">
          <w:pPr>
            <w:pStyle w:val="299E8F6195E04EC1AAE5645B39233FAE"/>
          </w:pPr>
          <w:r w:rsidRPr="00664C1A">
            <w:t>References</w:t>
          </w:r>
        </w:p>
      </w:docPartBody>
    </w:docPart>
    <w:docPart>
      <w:docPartPr>
        <w:name w:val="A316BB9F448F4486A453936E7B35A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6D543-81F4-4541-80CE-F2B0338DE866}"/>
      </w:docPartPr>
      <w:docPartBody>
        <w:p w:rsidR="00540187" w:rsidRDefault="00540187">
          <w:pPr>
            <w:pStyle w:val="A316BB9F448F4486A453936E7B35A724"/>
          </w:pPr>
          <w:r w:rsidRPr="4A446072">
            <w:rPr>
              <w:noProof/>
            </w:rPr>
            <w:t xml:space="preserve">Last Name, A. B. (Year). Article Title. </w:t>
          </w:r>
          <w:r w:rsidRPr="4A446072">
            <w:rPr>
              <w:i/>
              <w:iCs/>
              <w:noProof/>
            </w:rPr>
            <w:t>Journal Title</w:t>
          </w:r>
          <w:r w:rsidRPr="4A446072">
            <w:rPr>
              <w:noProof/>
            </w:rPr>
            <w:t xml:space="preserve">, Pages #-#.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BF07F24CC57F486783DA0FA3CBB2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DF151-FCB0-4857-8078-E453FD4690EA}"/>
      </w:docPartPr>
      <w:docPartBody>
        <w:p w:rsidR="00540187" w:rsidRDefault="00540187">
          <w:pPr>
            <w:pStyle w:val="BF07F24CC57F486783DA0FA3CBB27DE0"/>
          </w:pPr>
          <w:r w:rsidRPr="4A446072">
            <w:rPr>
              <w:noProof/>
            </w:rPr>
            <w:t xml:space="preserve">Last Name, C. D. (Year). </w:t>
          </w:r>
          <w:r w:rsidRPr="4A446072">
            <w:rPr>
              <w:i/>
              <w:iCs/>
              <w:noProof/>
            </w:rPr>
            <w:t>Book Title (Edition).</w:t>
          </w:r>
          <w:r w:rsidRPr="4A446072">
            <w:rPr>
              <w:noProof/>
            </w:rPr>
            <w:t xml:space="preserve"> Publisher Name.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3234B36328944B0EA549ABC2D03D9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129E-512B-4626-9C5F-78FDE5325713}"/>
      </w:docPartPr>
      <w:docPartBody>
        <w:p w:rsidR="00540187" w:rsidRDefault="00540187">
          <w:pPr>
            <w:pStyle w:val="3234B36328944B0EA549ABC2D03D9853"/>
          </w:pPr>
          <w:r w:rsidRPr="00FD0666">
            <w:rPr>
              <w:rFonts w:eastAsia="Calibri" w:cstheme="minorHAnsi"/>
              <w:noProof/>
            </w:rPr>
            <w:t xml:space="preserve">Last Name, D. E., Last Name, F. G., Last Name, H. I. (Year). </w:t>
          </w:r>
          <w:r w:rsidRPr="00FD0666">
            <w:rPr>
              <w:rFonts w:eastAsia="Calibri" w:cstheme="minorHAnsi"/>
              <w:i/>
              <w:iCs/>
              <w:noProof/>
            </w:rPr>
            <w:t xml:space="preserve">Report Title </w:t>
          </w:r>
          <w:r w:rsidRPr="00FD0666">
            <w:rPr>
              <w:rFonts w:eastAsia="Calibri" w:cstheme="minorHAnsi"/>
              <w:noProof/>
            </w:rPr>
            <w:t xml:space="preserve">(report number). Publisher. </w:t>
          </w:r>
          <w:r w:rsidRPr="00FD0666">
            <w:rPr>
              <w:rFonts w:eastAsia="Calibri" w:cstheme="minorHAnsi"/>
              <w:noProof/>
              <w:color w:val="0070C0"/>
              <w:u w:val="single"/>
            </w:rPr>
            <w:t>URL</w:t>
          </w:r>
          <w:r w:rsidRPr="00FD0666">
            <w:rPr>
              <w:rFonts w:eastAsia="Calibri" w:cstheme="minorHAnsi"/>
              <w:noProof/>
            </w:rPr>
            <w:t>.</w:t>
          </w:r>
        </w:p>
      </w:docPartBody>
    </w:docPart>
    <w:docPart>
      <w:docPartPr>
        <w:name w:val="34C0310538A147F2B5C2E9130ECB1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79D82-956B-440E-8854-42BA6D04344F}"/>
      </w:docPartPr>
      <w:docPartBody>
        <w:p w:rsidR="00540187" w:rsidRDefault="00540187">
          <w:pPr>
            <w:pStyle w:val="34C0310538A147F2B5C2E9130ECB188F"/>
          </w:pPr>
          <w:r w:rsidRPr="00FD0666">
            <w:rPr>
              <w:rFonts w:eastAsia="Calibri" w:cstheme="minorHAnsi"/>
              <w:noProof/>
            </w:rPr>
            <w:t xml:space="preserve">Last Name, J. K. (Year, Month Day). </w:t>
          </w:r>
          <w:r w:rsidRPr="00FD0666">
            <w:rPr>
              <w:rFonts w:eastAsia="Calibri" w:cstheme="minorHAnsi"/>
              <w:i/>
              <w:iCs/>
              <w:noProof/>
            </w:rPr>
            <w:t>Article Title/Headline</w:t>
          </w:r>
          <w:r w:rsidRPr="00FD0666">
            <w:rPr>
              <w:rFonts w:eastAsia="Calibri" w:cstheme="minorHAnsi"/>
              <w:noProof/>
            </w:rPr>
            <w:t xml:space="preserve">. Periodical. </w:t>
          </w:r>
          <w:r w:rsidRPr="00FD0666">
            <w:rPr>
              <w:rFonts w:eastAsia="Calibri" w:cstheme="minorHAnsi"/>
              <w:noProof/>
              <w:color w:val="0070C0"/>
              <w:u w:val="single"/>
            </w:rPr>
            <w:t>URL</w:t>
          </w:r>
          <w:r w:rsidRPr="00FD0666">
            <w:rPr>
              <w:rFonts w:eastAsia="Calibri" w:cstheme="minorHAnsi"/>
              <w:noProof/>
            </w:rPr>
            <w:t>.</w:t>
          </w:r>
        </w:p>
      </w:docPartBody>
    </w:docPart>
    <w:docPart>
      <w:docPartPr>
        <w:name w:val="08046BF044AD4EB9A0B5042387A37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A2D8-5368-4D87-B60E-572893BFC8BD}"/>
      </w:docPartPr>
      <w:docPartBody>
        <w:p w:rsidR="00540187" w:rsidRDefault="00540187">
          <w:pPr>
            <w:pStyle w:val="08046BF044AD4EB9A0B5042387A37CA0"/>
          </w:pPr>
          <w:r w:rsidRPr="5A1CFD60">
            <w:rPr>
              <w:noProof/>
            </w:rPr>
            <w:t xml:space="preserve">Organization Name. (Year, Month Day). </w:t>
          </w:r>
          <w:r w:rsidRPr="5A1CFD60">
            <w:rPr>
              <w:i/>
              <w:iCs/>
              <w:noProof/>
            </w:rPr>
            <w:t>Webpage Title</w:t>
          </w:r>
          <w:r w:rsidRPr="5A1CFD60">
            <w:rPr>
              <w:noProof/>
            </w:rPr>
            <w:t xml:space="preserve">. </w:t>
          </w:r>
          <w:r w:rsidRPr="5A1CFD60">
            <w:rPr>
              <w:noProof/>
              <w:color w:val="0070C0"/>
              <w:u w:val="single"/>
            </w:rPr>
            <w:t>URL</w:t>
          </w:r>
          <w:r w:rsidRPr="5A1CFD60">
            <w:rPr>
              <w:noProof/>
            </w:rPr>
            <w:t>.</w:t>
          </w:r>
        </w:p>
      </w:docPartBody>
    </w:docPart>
    <w:docPart>
      <w:docPartPr>
        <w:name w:val="EF5288D5BF93461BAB3A49BA572AB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72F9A-AC9E-4DEA-A507-BB24FB62F046}"/>
      </w:docPartPr>
      <w:docPartBody>
        <w:p w:rsidR="00540187" w:rsidRDefault="00540187">
          <w:pPr>
            <w:pStyle w:val="EF5288D5BF93461BAB3A49BA572AB519"/>
          </w:pPr>
          <w:r w:rsidRPr="00B863FB">
            <w:rPr>
              <w:rFonts w:eastAsia="Calibri" w:cstheme="minorHAnsi"/>
              <w:i/>
              <w:iCs/>
              <w:noProof/>
              <w:color w:val="44546A" w:themeColor="text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44546A" w:themeColor="text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87"/>
    <w:rsid w:val="00487DC8"/>
    <w:rsid w:val="00540187"/>
    <w:rsid w:val="007C501E"/>
    <w:rsid w:val="008B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21771202144206B4599624669F8AC1">
    <w:name w:val="7721771202144206B4599624669F8AC1"/>
  </w:style>
  <w:style w:type="paragraph" w:customStyle="1" w:styleId="F92F81692FE84E83B25C66CF37FFDA90">
    <w:name w:val="F92F81692FE84E83B25C66CF37FFDA90"/>
  </w:style>
  <w:style w:type="paragraph" w:customStyle="1" w:styleId="8131D3E75F954A7FA9341217C6B6CF46">
    <w:name w:val="8131D3E75F954A7FA9341217C6B6CF46"/>
  </w:style>
  <w:style w:type="paragraph" w:customStyle="1" w:styleId="39E92DEAE631476BAAD7739EA4E71B44">
    <w:name w:val="39E92DEAE631476BAAD7739EA4E71B44"/>
  </w:style>
  <w:style w:type="paragraph" w:customStyle="1" w:styleId="B82192FBEFA5489B9A3ADA91D3A1929A">
    <w:name w:val="B82192FBEFA5489B9A3ADA91D3A1929A"/>
  </w:style>
  <w:style w:type="paragraph" w:customStyle="1" w:styleId="41F70042CC1C4597844DCEE2562BBD53">
    <w:name w:val="41F70042CC1C4597844DCEE2562BBD53"/>
  </w:style>
  <w:style w:type="paragraph" w:customStyle="1" w:styleId="0BCDE2BF6FFD4860B6C521072B1F2383">
    <w:name w:val="0BCDE2BF6FFD4860B6C521072B1F2383"/>
  </w:style>
  <w:style w:type="paragraph" w:customStyle="1" w:styleId="185E650049DC4ACAB4816377996F5021">
    <w:name w:val="185E650049DC4ACAB4816377996F5021"/>
  </w:style>
  <w:style w:type="paragraph" w:customStyle="1" w:styleId="FBF53BF5372F466A90B7000F3E739B20">
    <w:name w:val="FBF53BF5372F466A90B7000F3E739B20"/>
  </w:style>
  <w:style w:type="paragraph" w:customStyle="1" w:styleId="39594B85E44847BA87F974D6FD48A5A5">
    <w:name w:val="39594B85E44847BA87F974D6FD48A5A5"/>
  </w:style>
  <w:style w:type="paragraph" w:customStyle="1" w:styleId="B4BF486FD5574F12B5751D41AFB2B808">
    <w:name w:val="B4BF486FD5574F12B5751D41AFB2B808"/>
  </w:style>
  <w:style w:type="paragraph" w:customStyle="1" w:styleId="E063016F7FAE4A659ED50F32E4EEC4A9">
    <w:name w:val="E063016F7FAE4A659ED50F32E4EEC4A9"/>
  </w:style>
  <w:style w:type="paragraph" w:customStyle="1" w:styleId="246A4799ED4A4628B2D8DE68DC08D449">
    <w:name w:val="246A4799ED4A4628B2D8DE68DC08D449"/>
  </w:style>
  <w:style w:type="paragraph" w:customStyle="1" w:styleId="4EB3FDF56CE44A4A97DCF493E282BD79">
    <w:name w:val="4EB3FDF56CE44A4A97DCF493E282BD79"/>
  </w:style>
  <w:style w:type="paragraph" w:customStyle="1" w:styleId="84F14264E9E34BF1ABFF4584A8F68E9C">
    <w:name w:val="84F14264E9E34BF1ABFF4584A8F68E9C"/>
  </w:style>
  <w:style w:type="paragraph" w:customStyle="1" w:styleId="A4F444F9FFD84E29B77721B777A8D10A">
    <w:name w:val="A4F444F9FFD84E29B77721B777A8D10A"/>
  </w:style>
  <w:style w:type="paragraph" w:customStyle="1" w:styleId="3C1CA281814E4A5293C3C181CD2741A7">
    <w:name w:val="3C1CA281814E4A5293C3C181CD2741A7"/>
  </w:style>
  <w:style w:type="paragraph" w:customStyle="1" w:styleId="E049970061CF40CD9BE90AB1E2CA9799">
    <w:name w:val="E049970061CF40CD9BE90AB1E2CA9799"/>
  </w:style>
  <w:style w:type="paragraph" w:customStyle="1" w:styleId="5AE0ACD1DBC74ABE92E4911A4757C6F3">
    <w:name w:val="5AE0ACD1DBC74ABE92E4911A4757C6F3"/>
  </w:style>
  <w:style w:type="paragraph" w:customStyle="1" w:styleId="60051DDE35EA4531A6BC9A8D3FA6F1AB">
    <w:name w:val="60051DDE35EA4531A6BC9A8D3FA6F1AB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Cs w:val="24"/>
      <w:lang w:eastAsia="ja-JP"/>
      <w14:ligatures w14:val="none"/>
    </w:rPr>
  </w:style>
  <w:style w:type="paragraph" w:customStyle="1" w:styleId="6CF8AC81B6D94B02BC35CC8CF832BD60">
    <w:name w:val="6CF8AC81B6D94B02BC35CC8CF832BD60"/>
  </w:style>
  <w:style w:type="paragraph" w:customStyle="1" w:styleId="CF023A0C62DB4146931A3BC87A6ADB7C">
    <w:name w:val="CF023A0C62DB4146931A3BC87A6ADB7C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Cs w:val="24"/>
      <w:lang w:eastAsia="ja-JP"/>
      <w14:ligatures w14:val="none"/>
    </w:rPr>
  </w:style>
  <w:style w:type="paragraph" w:customStyle="1" w:styleId="B7AF858011F94FD79E7C79C88A5568C6">
    <w:name w:val="B7AF858011F94FD79E7C79C88A5568C6"/>
  </w:style>
  <w:style w:type="paragraph" w:customStyle="1" w:styleId="6DB99D8670584D26AE314DDBFFC37E6C">
    <w:name w:val="6DB99D8670584D26AE314DDBFFC37E6C"/>
  </w:style>
  <w:style w:type="paragraph" w:customStyle="1" w:styleId="299E8F6195E04EC1AAE5645B39233FAE">
    <w:name w:val="299E8F6195E04EC1AAE5645B39233FAE"/>
  </w:style>
  <w:style w:type="paragraph" w:customStyle="1" w:styleId="A316BB9F448F4486A453936E7B35A724">
    <w:name w:val="A316BB9F448F4486A453936E7B35A724"/>
  </w:style>
  <w:style w:type="paragraph" w:customStyle="1" w:styleId="BF07F24CC57F486783DA0FA3CBB27DE0">
    <w:name w:val="BF07F24CC57F486783DA0FA3CBB27DE0"/>
  </w:style>
  <w:style w:type="paragraph" w:customStyle="1" w:styleId="3234B36328944B0EA549ABC2D03D9853">
    <w:name w:val="3234B36328944B0EA549ABC2D03D9853"/>
  </w:style>
  <w:style w:type="paragraph" w:customStyle="1" w:styleId="34C0310538A147F2B5C2E9130ECB188F">
    <w:name w:val="34C0310538A147F2B5C2E9130ECB188F"/>
  </w:style>
  <w:style w:type="paragraph" w:customStyle="1" w:styleId="08046BF044AD4EB9A0B5042387A37CA0">
    <w:name w:val="08046BF044AD4EB9A0B5042387A37CA0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EF5288D5BF93461BAB3A49BA572AB519">
    <w:name w:val="EF5288D5BF93461BAB3A49BA572AB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4</Pages>
  <Words>397</Words>
  <Characters>2095</Characters>
  <Application>Microsoft Office Word</Application>
  <DocSecurity>0</DocSecurity>
  <Lines>99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2024-12-30T00:17:00Z</dcterms:created>
  <dcterms:modified xsi:type="dcterms:W3CDTF">2024-12-31T19:41:00Z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ca392f68-fec4-4f8e-a202-ebda11044ef4</vt:lpwstr>
  </property>
</Properties>
</file>